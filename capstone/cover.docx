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D10F" w14:textId="77777777" w:rsidR="00F405E3" w:rsidRDefault="00F405E3" w:rsidP="00C6554A">
      <w:pPr>
        <w:pStyle w:val="Title"/>
      </w:pPr>
    </w:p>
    <w:p w14:paraId="59BA58C5" w14:textId="77777777" w:rsidR="00F405E3" w:rsidRDefault="00F405E3" w:rsidP="00C6554A">
      <w:pPr>
        <w:pStyle w:val="Title"/>
      </w:pPr>
    </w:p>
    <w:p w14:paraId="71D0C33A" w14:textId="77777777" w:rsidR="00F405E3" w:rsidRDefault="00F405E3" w:rsidP="00C6554A">
      <w:pPr>
        <w:pStyle w:val="Title"/>
      </w:pPr>
    </w:p>
    <w:p w14:paraId="22024F7E" w14:textId="77777777" w:rsidR="00F405E3" w:rsidRDefault="00F405E3" w:rsidP="00C6554A">
      <w:pPr>
        <w:pStyle w:val="Title"/>
      </w:pPr>
    </w:p>
    <w:p w14:paraId="00ECF89D" w14:textId="77777777" w:rsidR="00F405E3" w:rsidRDefault="00F405E3" w:rsidP="00C6554A">
      <w:pPr>
        <w:pStyle w:val="Title"/>
      </w:pPr>
    </w:p>
    <w:p w14:paraId="7D0E7068" w14:textId="31500531" w:rsidR="00C6554A" w:rsidRDefault="00F405E3" w:rsidP="00C6554A">
      <w:pPr>
        <w:pStyle w:val="Title"/>
      </w:pPr>
      <w:r>
        <w:t>CSCI 468 Compilers Portfolio</w:t>
      </w:r>
    </w:p>
    <w:p w14:paraId="2DFB40F7" w14:textId="2D07EBC5" w:rsidR="00C6554A" w:rsidRPr="00D5413C" w:rsidRDefault="00F405E3" w:rsidP="00C6554A">
      <w:pPr>
        <w:pStyle w:val="Subtitle"/>
      </w:pPr>
      <w:r>
        <w:t>Spring 2022</w:t>
      </w:r>
    </w:p>
    <w:p w14:paraId="2B50E7C9" w14:textId="2B58EC0A" w:rsidR="002C74C0" w:rsidRDefault="00F405E3" w:rsidP="00F405E3">
      <w:pPr>
        <w:pStyle w:val="ContactInfo"/>
      </w:pPr>
      <w:r>
        <w:t>Emilia Bourgeois</w:t>
      </w:r>
      <w:r w:rsidR="00C6554A">
        <w:t xml:space="preserve"> | </w:t>
      </w:r>
      <w:r w:rsidRPr="00F405E3">
        <w:t>Trey Popp</w:t>
      </w:r>
    </w:p>
    <w:p w14:paraId="57B7AC44" w14:textId="7178D2B9" w:rsidR="00F405E3" w:rsidRDefault="00F405E3" w:rsidP="00F405E3">
      <w:pPr>
        <w:pStyle w:val="ContactInfo"/>
      </w:pPr>
    </w:p>
    <w:p w14:paraId="021417B2" w14:textId="77777777" w:rsidR="00F405E3" w:rsidRDefault="00F405E3" w:rsidP="00F405E3">
      <w:pPr>
        <w:pStyle w:val="ContactInfo"/>
      </w:pPr>
    </w:p>
    <w:sectPr w:rsidR="00F405E3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41BE" w14:textId="77777777" w:rsidR="00C01BC7" w:rsidRDefault="00C01BC7" w:rsidP="00C6554A">
      <w:pPr>
        <w:spacing w:before="0" w:after="0" w:line="240" w:lineRule="auto"/>
      </w:pPr>
      <w:r>
        <w:separator/>
      </w:r>
    </w:p>
  </w:endnote>
  <w:endnote w:type="continuationSeparator" w:id="0">
    <w:p w14:paraId="707BEE68" w14:textId="77777777" w:rsidR="00C01BC7" w:rsidRDefault="00C01BC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2E64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85A9" w14:textId="77777777" w:rsidR="00C01BC7" w:rsidRDefault="00C01BC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C332055" w14:textId="77777777" w:rsidR="00C01BC7" w:rsidRDefault="00C01BC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3"/>
    <w:rsid w:val="002554CD"/>
    <w:rsid w:val="00293B83"/>
    <w:rsid w:val="002B4294"/>
    <w:rsid w:val="00333D0D"/>
    <w:rsid w:val="004C049F"/>
    <w:rsid w:val="005000E2"/>
    <w:rsid w:val="006A3CE7"/>
    <w:rsid w:val="00C01BC7"/>
    <w:rsid w:val="00C6554A"/>
    <w:rsid w:val="00ED7C44"/>
    <w:rsid w:val="00F4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06213"/>
  <w15:chartTrackingRefBased/>
  <w15:docId w15:val="{AD30A297-629E-4F27-964A-6BCDF64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bik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Bourgeois</dc:creator>
  <cp:keywords/>
  <dc:description/>
  <cp:lastModifiedBy>Emilia Bourgeois</cp:lastModifiedBy>
  <cp:revision>1</cp:revision>
  <dcterms:created xsi:type="dcterms:W3CDTF">2022-05-06T19:57:00Z</dcterms:created>
  <dcterms:modified xsi:type="dcterms:W3CDTF">2022-05-06T20:01:00Z</dcterms:modified>
</cp:coreProperties>
</file>